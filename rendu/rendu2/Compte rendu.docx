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C35" w:rsidRDefault="00A40C35" w:rsidP="00A40C35">
      <w:r>
        <w:rPr>
          <w:noProof/>
        </w:rPr>
        <w:drawing>
          <wp:anchor distT="0" distB="0" distL="114300" distR="114300" simplePos="0" relativeHeight="251660288" behindDoc="1" locked="0" layoutInCell="1" allowOverlap="1" wp14:anchorId="6DAFC2BE" wp14:editId="0ACEDB7A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41" cy="1064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692E4" wp14:editId="28FDF7D1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Compte rendu Projet Annuel</w:t>
                            </w:r>
                          </w:p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692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9.1pt;margin-top:91.25pt;width:309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" filled="f" stroked="f">
                <v:textbox>
                  <w:txbxContent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Compte rendu Projet Annuel</w:t>
                      </w:r>
                    </w:p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8CF3D" wp14:editId="7CD3277B">
                <wp:simplePos x="0" y="0"/>
                <wp:positionH relativeFrom="column">
                  <wp:posOffset>621030</wp:posOffset>
                </wp:positionH>
                <wp:positionV relativeFrom="paragraph">
                  <wp:posOffset>2675255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Prédiction de l’âge d’une personne</w:t>
                            </w:r>
                          </w:p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CF3D" id="Zone de texte 4" o:spid="_x0000_s1027" type="#_x0000_t202" style="position:absolute;margin-left:48.9pt;margin-top:210.65pt;width:268.8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LysAIAAK8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" filled="f" stroked="f">
                <v:textbox>
                  <w:txbxContent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Prédiction de l’âge d’une personne</w:t>
                      </w:r>
                    </w:p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0C35" w:rsidRDefault="00A40C35">
      <w:pPr>
        <w:sectPr w:rsidR="00A40C35" w:rsidSect="00DE471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1" w:h="16817"/>
          <w:pgMar w:top="159" w:right="198" w:bottom="278" w:left="181" w:header="227" w:footer="284" w:gutter="0"/>
          <w:cols w:space="708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5FB4A4" wp14:editId="2AA1AB81">
                <wp:simplePos x="0" y="0"/>
                <wp:positionH relativeFrom="column">
                  <wp:posOffset>5314950</wp:posOffset>
                </wp:positionH>
                <wp:positionV relativeFrom="paragraph">
                  <wp:posOffset>9246235</wp:posOffset>
                </wp:positionV>
                <wp:extent cx="1762125" cy="1404620"/>
                <wp:effectExtent l="0" t="0" r="0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35" w:rsidRPr="00D914ED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</w:pPr>
                            <w:r w:rsidRPr="00D914ED"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  <w:t>Antoine BOUDEVILLE</w:t>
                            </w:r>
                          </w:p>
                          <w:p w:rsidR="00A40C35" w:rsidRPr="00D914ED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</w:pPr>
                            <w:r w:rsidRPr="00D914ED"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  <w:t>Alexis LIBERGE</w:t>
                            </w:r>
                          </w:p>
                          <w:p w:rsidR="00A40C35" w:rsidRPr="00D914ED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</w:pPr>
                            <w:r w:rsidRPr="00D914ED"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  <w:t>Nicolas ROCHE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FB4A4" id="_x0000_s1028" type="#_x0000_t202" style="position:absolute;margin-left:418.5pt;margin-top:728.05pt;width:13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" filled="f" stroked="f">
                <v:textbox style="mso-fit-shape-to-text:t">
                  <w:txbxContent>
                    <w:p w:rsidR="00A40C35" w:rsidRPr="00D914ED" w:rsidRDefault="00A40C35" w:rsidP="00A40C35">
                      <w:pPr>
                        <w:rPr>
                          <w:rFonts w:ascii="Gill Sans MT" w:hAnsi="Gill Sans MT"/>
                          <w:color w:val="0070C0"/>
                          <w:szCs w:val="34"/>
                        </w:rPr>
                      </w:pPr>
                      <w:r w:rsidRPr="00D914ED">
                        <w:rPr>
                          <w:rFonts w:ascii="Gill Sans MT" w:hAnsi="Gill Sans MT"/>
                          <w:color w:val="0070C0"/>
                          <w:szCs w:val="34"/>
                        </w:rPr>
                        <w:t>Antoine BOUDEVILLE</w:t>
                      </w:r>
                    </w:p>
                    <w:p w:rsidR="00A40C35" w:rsidRPr="00D914ED" w:rsidRDefault="00A40C35" w:rsidP="00A40C35">
                      <w:pPr>
                        <w:rPr>
                          <w:rFonts w:ascii="Gill Sans MT" w:hAnsi="Gill Sans MT"/>
                          <w:color w:val="0070C0"/>
                          <w:szCs w:val="34"/>
                        </w:rPr>
                      </w:pPr>
                      <w:r w:rsidRPr="00D914ED">
                        <w:rPr>
                          <w:rFonts w:ascii="Gill Sans MT" w:hAnsi="Gill Sans MT"/>
                          <w:color w:val="0070C0"/>
                          <w:szCs w:val="34"/>
                        </w:rPr>
                        <w:t>Alexis LIBERGE</w:t>
                      </w:r>
                    </w:p>
                    <w:p w:rsidR="00A40C35" w:rsidRPr="00D914ED" w:rsidRDefault="00A40C35" w:rsidP="00A40C35">
                      <w:pPr>
                        <w:rPr>
                          <w:rFonts w:ascii="Gill Sans MT" w:hAnsi="Gill Sans MT"/>
                          <w:color w:val="0070C0"/>
                          <w:szCs w:val="34"/>
                        </w:rPr>
                      </w:pPr>
                      <w:r w:rsidRPr="00D914ED">
                        <w:rPr>
                          <w:rFonts w:ascii="Gill Sans MT" w:hAnsi="Gill Sans MT"/>
                          <w:color w:val="0070C0"/>
                          <w:szCs w:val="34"/>
                        </w:rPr>
                        <w:t>Nicolas ROCHE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817941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6F16" w:rsidRDefault="00D86F16">
          <w:pPr>
            <w:pStyle w:val="En-ttedetabledesmatires"/>
          </w:pPr>
          <w:r>
            <w:t>Table des matières</w:t>
          </w:r>
        </w:p>
        <w:p w:rsidR="00624AFB" w:rsidRDefault="00D86F16">
          <w:pPr>
            <w:pStyle w:val="TM1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905" w:history="1">
            <w:r w:rsidR="00624AFB" w:rsidRPr="003732C7">
              <w:rPr>
                <w:rStyle w:val="Lienhypertexte"/>
                <w:noProof/>
              </w:rPr>
              <w:t>Présentation du projet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_Toc4172905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3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7826B7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6" w:history="1">
            <w:r w:rsidR="00624AFB" w:rsidRPr="003732C7">
              <w:rPr>
                <w:rStyle w:val="Lienhypertexte"/>
                <w:noProof/>
              </w:rPr>
              <w:t>Objectifs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_Toc4172906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3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7826B7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7" w:history="1">
            <w:r w:rsidR="00624AFB" w:rsidRPr="003732C7">
              <w:rPr>
                <w:rStyle w:val="Lienhypertexte"/>
                <w:noProof/>
              </w:rPr>
              <w:t>Structure et technologies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_Toc4172907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3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7826B7">
          <w:pPr>
            <w:pStyle w:val="TM1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8" w:history="1">
            <w:r w:rsidR="00624AFB" w:rsidRPr="003732C7">
              <w:rPr>
                <w:rStyle w:val="Lienhypertexte"/>
                <w:noProof/>
              </w:rPr>
              <w:t>Constitution du dataset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_Toc4172908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4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7826B7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9" w:history="1">
            <w:r w:rsidR="00624AFB" w:rsidRPr="003732C7">
              <w:rPr>
                <w:rStyle w:val="Lienhypertexte"/>
                <w:noProof/>
              </w:rPr>
              <w:t>Recherche de dataset existant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_Toc4172909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4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7826B7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10" w:history="1">
            <w:r w:rsidR="00624AFB" w:rsidRPr="003732C7">
              <w:rPr>
                <w:rStyle w:val="Lienhypertexte"/>
                <w:noProof/>
              </w:rPr>
              <w:t>Enrichissement du dataset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_Toc4172910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4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D86F16" w:rsidRDefault="00D86F16">
          <w:r>
            <w:rPr>
              <w:b/>
              <w:bCs/>
            </w:rPr>
            <w:fldChar w:fldCharType="end"/>
          </w:r>
        </w:p>
      </w:sdtContent>
    </w:sdt>
    <w:p w:rsidR="00D86F16" w:rsidRDefault="00D86F16">
      <w:r>
        <w:br w:type="page"/>
      </w:r>
    </w:p>
    <w:p w:rsidR="00A40C35" w:rsidRDefault="00D86F16" w:rsidP="00D86F16">
      <w:pPr>
        <w:pStyle w:val="Titre1"/>
      </w:pPr>
      <w:bookmarkStart w:id="0" w:name="_Toc4172905"/>
      <w:r>
        <w:lastRenderedPageBreak/>
        <w:t>Présentation du projet</w:t>
      </w:r>
      <w:bookmarkEnd w:id="0"/>
    </w:p>
    <w:p w:rsidR="00506ED4" w:rsidRDefault="00506ED4" w:rsidP="00D86F16">
      <w:pPr>
        <w:pStyle w:val="Titre2"/>
      </w:pPr>
    </w:p>
    <w:p w:rsidR="00D86F16" w:rsidRDefault="00D86F16" w:rsidP="00D86F16">
      <w:pPr>
        <w:pStyle w:val="Titre2"/>
      </w:pPr>
      <w:bookmarkStart w:id="1" w:name="_Toc4172906"/>
      <w:r>
        <w:t>Objectif</w:t>
      </w:r>
      <w:r w:rsidR="00486FE2">
        <w:t>s</w:t>
      </w:r>
      <w:bookmarkEnd w:id="1"/>
    </w:p>
    <w:p w:rsidR="00B53D49" w:rsidRDefault="00B53D49" w:rsidP="00B53D49"/>
    <w:p w:rsidR="00B53D49" w:rsidRDefault="00B53D49" w:rsidP="00B53D49">
      <w:r>
        <w:t xml:space="preserve">L’objectif de ce projet est de créer  une application web permettant </w:t>
      </w:r>
      <w:r w:rsidRPr="00B53D49">
        <w:t>de prédire l'âge d'une personne à partir d'une photo de son visage</w:t>
      </w:r>
      <w:r>
        <w:t>.</w:t>
      </w:r>
    </w:p>
    <w:p w:rsidR="00624AFB" w:rsidRDefault="00624AFB" w:rsidP="00B53D49">
      <w:r>
        <w:t xml:space="preserve">Les étapes de ce projet sont : la constitution d’un dataset, l’implémentation des différents algorithmes de machine learning, la mise en place de ces même algorithmes avec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</w:t>
      </w:r>
      <w:r w:rsidR="00EE7B6E">
        <w:t xml:space="preserve">afin de comparer les résultats </w:t>
      </w:r>
      <w:r>
        <w:t xml:space="preserve">et la mise en place </w:t>
      </w:r>
      <w:r w:rsidR="00E44D9F">
        <w:t xml:space="preserve">d’une API et </w:t>
      </w:r>
      <w:r>
        <w:t>d’un site web permettant l’utilisation de cette application.</w:t>
      </w:r>
    </w:p>
    <w:p w:rsidR="00B53D49" w:rsidRDefault="00B53D49" w:rsidP="00B53D49"/>
    <w:p w:rsidR="00B53D49" w:rsidRPr="00B53D49" w:rsidRDefault="00B53D49" w:rsidP="00B53D49"/>
    <w:p w:rsidR="00D86F16" w:rsidRDefault="00D86F16" w:rsidP="00D86F16">
      <w:pPr>
        <w:pStyle w:val="Titre2"/>
      </w:pPr>
      <w:bookmarkStart w:id="2" w:name="_Toc4172907"/>
      <w:r>
        <w:t>Structure</w:t>
      </w:r>
      <w:r w:rsidR="00506ED4">
        <w:t xml:space="preserve"> et technologies</w:t>
      </w:r>
      <w:bookmarkEnd w:id="2"/>
    </w:p>
    <w:p w:rsidR="00506ED4" w:rsidRDefault="00506ED4" w:rsidP="00506ED4"/>
    <w:p w:rsidR="00EE7B6E" w:rsidRDefault="00506ED4" w:rsidP="00624AFB">
      <w:r>
        <w:t>Cette application est divisée e</w:t>
      </w:r>
      <w:r w:rsidR="00AF4238">
        <w:t>n plusieurs partie</w:t>
      </w:r>
      <w:r w:rsidR="00624AFB">
        <w:t>s</w:t>
      </w:r>
      <w:r w:rsidR="00AF4238">
        <w:t xml:space="preserve"> </w:t>
      </w:r>
      <w:r w:rsidR="00624AFB">
        <w:t xml:space="preserve">avec des technologies différentes. Toutes les algorithmes </w:t>
      </w:r>
      <w:r w:rsidR="00EE7B6E">
        <w:t xml:space="preserve">de machine learning sont implémentés </w:t>
      </w:r>
      <w:r w:rsidR="00624AFB">
        <w:t>en C/C++</w:t>
      </w:r>
      <w:r w:rsidR="00EE7B6E">
        <w:t xml:space="preserve">.  Le </w:t>
      </w:r>
      <w:proofErr w:type="spellStart"/>
      <w:r w:rsidR="00EE7B6E">
        <w:t>framework</w:t>
      </w:r>
      <w:proofErr w:type="spellEnd"/>
      <w:r w:rsidR="00EE7B6E">
        <w:t xml:space="preserve"> </w:t>
      </w:r>
      <w:proofErr w:type="spellStart"/>
      <w:r w:rsidR="00EE7B6E">
        <w:t>Tensorflow</w:t>
      </w:r>
      <w:proofErr w:type="spellEnd"/>
      <w:r w:rsidR="00EE7B6E">
        <w:t xml:space="preserve"> est utilisé avec Python.</w:t>
      </w:r>
      <w:r w:rsidR="00E44D9F">
        <w:t xml:space="preserve"> L’API est implémentée en Python aussi avec le </w:t>
      </w:r>
      <w:proofErr w:type="spellStart"/>
      <w:r w:rsidR="00E44D9F">
        <w:t>framework</w:t>
      </w:r>
      <w:proofErr w:type="spellEnd"/>
      <w:r w:rsidR="00E44D9F">
        <w:t xml:space="preserve"> F</w:t>
      </w:r>
      <w:r w:rsidR="00E44D9F" w:rsidRPr="00E44D9F">
        <w:t>lask</w:t>
      </w:r>
      <w:r w:rsidR="00E44D9F">
        <w:t xml:space="preserve">. </w:t>
      </w:r>
      <w:r w:rsidR="00EE7B6E">
        <w:t>Le site web est développé</w:t>
      </w:r>
      <w:r w:rsidR="00E44D9F">
        <w:t xml:space="preserve"> lui</w:t>
      </w:r>
      <w:r w:rsidR="00EE7B6E">
        <w:t xml:space="preserve"> en PHP/Javascript avec le </w:t>
      </w:r>
      <w:proofErr w:type="spellStart"/>
      <w:r w:rsidR="00EE7B6E">
        <w:t>framework</w:t>
      </w:r>
      <w:proofErr w:type="spellEnd"/>
      <w:r w:rsidR="00EE7B6E">
        <w:t xml:space="preserve"> </w:t>
      </w:r>
      <w:proofErr w:type="spellStart"/>
      <w:r w:rsidR="00EE7B6E">
        <w:t>Materialize</w:t>
      </w:r>
      <w:proofErr w:type="spellEnd"/>
      <w:r w:rsidR="00EE7B6E">
        <w:t xml:space="preserve"> (</w:t>
      </w:r>
      <w:proofErr w:type="spellStart"/>
      <w:r w:rsidR="00EE7B6E">
        <w:t>front-end</w:t>
      </w:r>
      <w:proofErr w:type="spellEnd"/>
      <w:r w:rsidR="00EE7B6E">
        <w:t>).</w:t>
      </w:r>
      <w:r w:rsidR="00E44D9F">
        <w:t xml:space="preserve"> Enfin une </w:t>
      </w:r>
      <w:r w:rsidR="00EE7B6E">
        <w:t>application qui permet de retoucher les photos</w:t>
      </w:r>
      <w:r w:rsidR="00E44D9F">
        <w:t xml:space="preserve"> du dataset codé en C#.</w:t>
      </w:r>
    </w:p>
    <w:p w:rsidR="009B2C99" w:rsidRDefault="009B2C99" w:rsidP="00624AFB"/>
    <w:p w:rsidR="009B2C99" w:rsidRPr="00506ED4" w:rsidRDefault="009B2C99" w:rsidP="00624AFB">
      <w:r>
        <w:t xml:space="preserve">Le dataset, le site web et l’API sont hébergés sur un </w:t>
      </w:r>
      <w:r w:rsidR="00B2349D">
        <w:t>VPS.</w:t>
      </w:r>
    </w:p>
    <w:p w:rsidR="00506ED4" w:rsidRPr="00506ED4" w:rsidRDefault="00506ED4" w:rsidP="00506ED4"/>
    <w:p w:rsidR="00D86F16" w:rsidRPr="00D86F16" w:rsidRDefault="00D86F16" w:rsidP="00D86F16">
      <w:pPr>
        <w:pStyle w:val="Titre2"/>
      </w:pPr>
    </w:p>
    <w:p w:rsidR="00B53D49" w:rsidRDefault="00B53D49">
      <w:r>
        <w:br w:type="page"/>
      </w:r>
    </w:p>
    <w:p w:rsidR="00D86F16" w:rsidRDefault="00D86F16" w:rsidP="00D86F16">
      <w:pPr>
        <w:pStyle w:val="Titre1"/>
      </w:pPr>
      <w:bookmarkStart w:id="3" w:name="_Toc4172908"/>
      <w:r>
        <w:lastRenderedPageBreak/>
        <w:t>Constitution du dataset</w:t>
      </w:r>
      <w:bookmarkEnd w:id="3"/>
    </w:p>
    <w:p w:rsidR="00D86F16" w:rsidRDefault="00D86F16" w:rsidP="00D86F16">
      <w:pPr>
        <w:pStyle w:val="Titre2"/>
      </w:pPr>
      <w:bookmarkStart w:id="4" w:name="_Toc4172909"/>
      <w:r>
        <w:t>Recherche de dataset existant</w:t>
      </w:r>
      <w:bookmarkEnd w:id="4"/>
    </w:p>
    <w:p w:rsidR="005576C9" w:rsidRDefault="005576C9" w:rsidP="005576C9">
      <w:pPr>
        <w:pStyle w:val="Titre2"/>
      </w:pPr>
      <w:bookmarkStart w:id="5" w:name="_Toc4172910"/>
      <w:r>
        <w:t>Enrichissement du dataset</w:t>
      </w:r>
      <w:bookmarkEnd w:id="5"/>
    </w:p>
    <w:p w:rsidR="00E82067" w:rsidRDefault="00E82067" w:rsidP="00E82067"/>
    <w:p w:rsidR="00E82067" w:rsidRDefault="00E82067" w:rsidP="00E82067">
      <w:r>
        <w:t xml:space="preserve">Afin de réaliser notre propre Dataset nous avons décidé d’extraire les photographies de vidéos </w:t>
      </w:r>
      <w:proofErr w:type="spellStart"/>
      <w:r>
        <w:t>Youtube</w:t>
      </w:r>
      <w:proofErr w:type="spellEnd"/>
      <w:r>
        <w:t xml:space="preserve"> montrant l’évolution d’un </w:t>
      </w:r>
      <w:proofErr w:type="spellStart"/>
      <w:r>
        <w:t>invidu</w:t>
      </w:r>
      <w:proofErr w:type="spellEnd"/>
      <w:r>
        <w:t xml:space="preserve"> de manière journalière ou annuel.</w:t>
      </w:r>
    </w:p>
    <w:p w:rsidR="00E82067" w:rsidRDefault="00E82067" w:rsidP="00E82067"/>
    <w:p w:rsidR="00E82067" w:rsidRDefault="00E82067" w:rsidP="00E82067">
      <w:r>
        <w:t>Nous avons donc réaliser des Datasets  avec les deux vidéos suivante :</w:t>
      </w:r>
    </w:p>
    <w:p w:rsidR="00E82067" w:rsidRDefault="00E82067" w:rsidP="00E82067"/>
    <w:p w:rsidR="00E82067" w:rsidRDefault="007826B7" w:rsidP="00E82067">
      <w:hyperlink r:id="rId16" w:history="1">
        <w:r w:rsidR="00E82067" w:rsidRPr="00C66006">
          <w:rPr>
            <w:rStyle w:val="Lienhypertexte"/>
          </w:rPr>
          <w:t>https://www.youtube.com/watch?v=nPxdhnT4Ec8</w:t>
        </w:r>
      </w:hyperlink>
    </w:p>
    <w:p w:rsidR="00E82067" w:rsidRDefault="00E82067" w:rsidP="00E82067"/>
    <w:p w:rsidR="00E82067" w:rsidRDefault="007826B7" w:rsidP="00E82067">
      <w:hyperlink r:id="rId17" w:history="1">
        <w:r w:rsidR="00E82067" w:rsidRPr="00C66006">
          <w:rPr>
            <w:rStyle w:val="Lienhypertexte"/>
          </w:rPr>
          <w:t>https://www.youtube.com/watch?v=Ec9T__AexyU</w:t>
        </w:r>
      </w:hyperlink>
    </w:p>
    <w:p w:rsidR="00E82067" w:rsidRDefault="00E82067" w:rsidP="00E82067"/>
    <w:p w:rsidR="00E82067" w:rsidRDefault="00E82067" w:rsidP="00E82067"/>
    <w:p w:rsidR="00E82067" w:rsidRDefault="00E82067" w:rsidP="00E82067">
      <w:r>
        <w:t xml:space="preserve">Pour </w:t>
      </w:r>
      <w:proofErr w:type="spellStart"/>
      <w:r>
        <w:t>récuperer</w:t>
      </w:r>
      <w:proofErr w:type="spellEnd"/>
      <w:r>
        <w:t xml:space="preserve"> les images des vidéos nous avons tout d’abord sauvegarder la vidéo via un exporter en ligne vers un format mp4 puis utiliser </w:t>
      </w:r>
      <w:proofErr w:type="spellStart"/>
      <w:r>
        <w:t>photoshop</w:t>
      </w:r>
      <w:proofErr w:type="spellEnd"/>
      <w:r>
        <w:t xml:space="preserve"> pour extraire chaque image de la vidéo.</w:t>
      </w:r>
    </w:p>
    <w:p w:rsidR="00E82067" w:rsidRDefault="00E82067" w:rsidP="00E82067"/>
    <w:p w:rsidR="00E82067" w:rsidRDefault="00E82067" w:rsidP="00E82067">
      <w:r>
        <w:t xml:space="preserve">Ensuite nous avons réalisé un outil en C# permettant de supprimer les photos doublons, de renommer chaque photos pour attribuer un </w:t>
      </w:r>
      <w:proofErr w:type="spellStart"/>
      <w:r>
        <w:t>age</w:t>
      </w:r>
      <w:proofErr w:type="spellEnd"/>
      <w:r>
        <w:t xml:space="preserve"> à chaque photo en utilisant une syntaxe particulière.</w:t>
      </w:r>
    </w:p>
    <w:p w:rsidR="00E82067" w:rsidRDefault="00E82067" w:rsidP="00E82067"/>
    <w:p w:rsidR="00E82067" w:rsidRDefault="00E82067" w:rsidP="00E82067">
      <w:r>
        <w:t xml:space="preserve">[Age_...] </w:t>
      </w:r>
    </w:p>
    <w:p w:rsidR="00E82067" w:rsidRDefault="00E82067" w:rsidP="00E82067"/>
    <w:p w:rsidR="00E82067" w:rsidRDefault="00E82067" w:rsidP="00E82067"/>
    <w:p w:rsidR="00E82067" w:rsidRDefault="00E82067" w:rsidP="00E82067">
      <w:r>
        <w:t xml:space="preserve">Cette outil nous permet aussi de faire </w:t>
      </w:r>
    </w:p>
    <w:p w:rsidR="00E82067" w:rsidRDefault="00E82067" w:rsidP="00E82067">
      <w:pPr>
        <w:pStyle w:val="Paragraphedeliste"/>
        <w:numPr>
          <w:ilvl w:val="0"/>
          <w:numId w:val="1"/>
        </w:numPr>
      </w:pPr>
      <w:r>
        <w:t xml:space="preserve">un rognage de chaque photos dataset afin d’éliminer les bandes noires ou de </w:t>
      </w:r>
      <w:r w:rsidR="00B2349D">
        <w:t>Sé</w:t>
      </w:r>
      <w:r>
        <w:t>lectionner un zone précise .</w:t>
      </w:r>
    </w:p>
    <w:p w:rsidR="00E82067" w:rsidRDefault="00E82067" w:rsidP="00E82067">
      <w:pPr>
        <w:pStyle w:val="Paragraphedeliste"/>
        <w:numPr>
          <w:ilvl w:val="0"/>
          <w:numId w:val="1"/>
        </w:numPr>
      </w:pPr>
      <w:r>
        <w:t>Convertir les images en nuances de gris</w:t>
      </w:r>
    </w:p>
    <w:p w:rsidR="00E82067" w:rsidRDefault="00B2349D" w:rsidP="00E82067">
      <w:pPr>
        <w:pStyle w:val="Paragraphedeliste"/>
        <w:numPr>
          <w:ilvl w:val="0"/>
          <w:numId w:val="1"/>
        </w:numPr>
      </w:pPr>
      <w:r>
        <w:t>Redimensionner</w:t>
      </w:r>
      <w:r w:rsidR="00E82067">
        <w:t xml:space="preserve"> l’image afin à une taille spécifique</w:t>
      </w:r>
    </w:p>
    <w:p w:rsidR="00E82067" w:rsidRDefault="00E82067" w:rsidP="00E82067"/>
    <w:p w:rsidR="00B2349D" w:rsidRDefault="00B2349D">
      <w:r>
        <w:br w:type="page"/>
      </w:r>
    </w:p>
    <w:p w:rsidR="00D86F16" w:rsidRDefault="00B2349D" w:rsidP="00B2349D">
      <w:pPr>
        <w:pStyle w:val="Titre1"/>
      </w:pPr>
      <w:r>
        <w:lastRenderedPageBreak/>
        <w:t>Régression Linéaire</w:t>
      </w:r>
    </w:p>
    <w:p w:rsidR="00D86F16" w:rsidRDefault="00D86F16" w:rsidP="00D86F16"/>
    <w:p w:rsidR="00B2349D" w:rsidRDefault="00B2349D" w:rsidP="00D86F16">
      <w:r>
        <w:t xml:space="preserve">La régression linéaire </w:t>
      </w:r>
      <w:r w:rsidRPr="00B2349D">
        <w:t>est un modèle de régression qui cherche à établir une relation linéaire entre une variable</w:t>
      </w:r>
      <w:r>
        <w:t xml:space="preserve"> ou plusieurs variables. </w:t>
      </w:r>
    </w:p>
    <w:p w:rsidR="00B2349D" w:rsidRDefault="00B2349D" w:rsidP="00D86F16"/>
    <w:p w:rsidR="00B2349D" w:rsidRDefault="00B2349D" w:rsidP="00D86F16">
      <w:r>
        <w:t xml:space="preserve">Dans un premier temps, nous avons appliqué la formule avec la </w:t>
      </w:r>
      <w:r w:rsidRPr="00B2349D">
        <w:t>Pseudo-inverse de Moore-Penrose</w:t>
      </w:r>
      <w:r>
        <w:t xml:space="preserve">. </w:t>
      </w:r>
    </w:p>
    <w:p w:rsidR="00B2349D" w:rsidRDefault="00B2349D" w:rsidP="00D86F16">
      <w:r>
        <w:t>Nous avons utilisé EIGEN une librairie afin  d’effectuer les calculs matriciels. Nous avons rencontrés quelques difficultés avec.</w:t>
      </w:r>
    </w:p>
    <w:p w:rsidR="00B2349D" w:rsidRDefault="00B2349D" w:rsidP="00D86F16"/>
    <w:p w:rsidR="00B2349D" w:rsidRDefault="00471B3C" w:rsidP="00471B3C">
      <w:pPr>
        <w:pStyle w:val="Titre2"/>
      </w:pPr>
      <w:r>
        <w:t>R</w:t>
      </w:r>
      <w:r w:rsidR="00B2349D">
        <w:t>ésultat</w:t>
      </w:r>
      <w:r>
        <w:t>s</w:t>
      </w:r>
    </w:p>
    <w:p w:rsidR="00471B3C" w:rsidRDefault="00471B3C" w:rsidP="00471B3C"/>
    <w:p w:rsidR="00471B3C" w:rsidRDefault="00471B3C" w:rsidP="00471B3C">
      <w:r>
        <w:t>Tout d’abord nous avons commencé avec un dataset qui possède une résolution 20 * 10.</w:t>
      </w:r>
    </w:p>
    <w:p w:rsidR="00471B3C" w:rsidRPr="00471B3C" w:rsidRDefault="00471B3C" w:rsidP="00471B3C">
      <w:r>
        <w:t>Les résultats étaient mitigés. Puis nous avons augmenté la taille et la définition des images et nous avons obtenu de meilleurs résultats</w:t>
      </w:r>
      <w:bookmarkStart w:id="6" w:name="_GoBack"/>
      <w:bookmarkEnd w:id="6"/>
    </w:p>
    <w:sectPr w:rsidR="00471B3C" w:rsidRPr="00471B3C" w:rsidSect="00A40C35">
      <w:pgSz w:w="11901" w:h="16817"/>
      <w:pgMar w:top="1418" w:right="1418" w:bottom="1418" w:left="1418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6B7" w:rsidRDefault="007826B7" w:rsidP="006651C9">
      <w:r>
        <w:separator/>
      </w:r>
    </w:p>
  </w:endnote>
  <w:endnote w:type="continuationSeparator" w:id="0">
    <w:p w:rsidR="007826B7" w:rsidRDefault="007826B7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6B7" w:rsidRDefault="007826B7" w:rsidP="006651C9">
      <w:r>
        <w:separator/>
      </w:r>
    </w:p>
  </w:footnote>
  <w:footnote w:type="continuationSeparator" w:id="0">
    <w:p w:rsidR="007826B7" w:rsidRDefault="007826B7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8F9"/>
    <w:multiLevelType w:val="hybridMultilevel"/>
    <w:tmpl w:val="C6845B54"/>
    <w:lvl w:ilvl="0" w:tplc="3384DF4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embedSystemFonts/>
  <w:proofState w:spelling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0C35"/>
    <w:rsid w:val="000326C5"/>
    <w:rsid w:val="000861DC"/>
    <w:rsid w:val="00154F18"/>
    <w:rsid w:val="001730CA"/>
    <w:rsid w:val="001A02BE"/>
    <w:rsid w:val="001B02C9"/>
    <w:rsid w:val="00202362"/>
    <w:rsid w:val="002534DD"/>
    <w:rsid w:val="00255463"/>
    <w:rsid w:val="002A724D"/>
    <w:rsid w:val="002F4FD5"/>
    <w:rsid w:val="00364ADF"/>
    <w:rsid w:val="003874D9"/>
    <w:rsid w:val="003B5121"/>
    <w:rsid w:val="00463096"/>
    <w:rsid w:val="00463284"/>
    <w:rsid w:val="00471B3C"/>
    <w:rsid w:val="00472FC1"/>
    <w:rsid w:val="00486FE2"/>
    <w:rsid w:val="004A6277"/>
    <w:rsid w:val="00506ED4"/>
    <w:rsid w:val="00515EF9"/>
    <w:rsid w:val="00526DD1"/>
    <w:rsid w:val="00552A23"/>
    <w:rsid w:val="005576C9"/>
    <w:rsid w:val="0058332A"/>
    <w:rsid w:val="00624AFB"/>
    <w:rsid w:val="006651C9"/>
    <w:rsid w:val="006B445E"/>
    <w:rsid w:val="007113F3"/>
    <w:rsid w:val="00726528"/>
    <w:rsid w:val="007826B7"/>
    <w:rsid w:val="007975A2"/>
    <w:rsid w:val="00807216"/>
    <w:rsid w:val="0087101A"/>
    <w:rsid w:val="008915FD"/>
    <w:rsid w:val="00895C53"/>
    <w:rsid w:val="00901EB1"/>
    <w:rsid w:val="00907377"/>
    <w:rsid w:val="009561F1"/>
    <w:rsid w:val="009847C4"/>
    <w:rsid w:val="009A6D3D"/>
    <w:rsid w:val="009B2C99"/>
    <w:rsid w:val="009C51A3"/>
    <w:rsid w:val="00A20371"/>
    <w:rsid w:val="00A40C35"/>
    <w:rsid w:val="00A57B23"/>
    <w:rsid w:val="00AA04D5"/>
    <w:rsid w:val="00AC0341"/>
    <w:rsid w:val="00AF4238"/>
    <w:rsid w:val="00AF7742"/>
    <w:rsid w:val="00B2349D"/>
    <w:rsid w:val="00B3766B"/>
    <w:rsid w:val="00B53D49"/>
    <w:rsid w:val="00B859F6"/>
    <w:rsid w:val="00B87D29"/>
    <w:rsid w:val="00B95C66"/>
    <w:rsid w:val="00BD6711"/>
    <w:rsid w:val="00BF0E26"/>
    <w:rsid w:val="00C57FC3"/>
    <w:rsid w:val="00D33D2A"/>
    <w:rsid w:val="00D86F16"/>
    <w:rsid w:val="00D86F3D"/>
    <w:rsid w:val="00D90008"/>
    <w:rsid w:val="00D97D16"/>
    <w:rsid w:val="00DE4713"/>
    <w:rsid w:val="00E44D9F"/>
    <w:rsid w:val="00E5405E"/>
    <w:rsid w:val="00E82067"/>
    <w:rsid w:val="00EE7B6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D83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6F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6F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D86F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6F16"/>
    <w:pPr>
      <w:spacing w:line="259" w:lineRule="auto"/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D86F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95C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5C53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95C5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206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8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youtube.com/watch?v=Ec9T__Aexy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nPxdhnT4Ec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et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7B0CBD-D6FB-480B-A492-98A38EDB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5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2019-03-22T10:13:00Z</dcterms:created>
  <dcterms:modified xsi:type="dcterms:W3CDTF">2019-04-22T21:55:00Z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