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C35" w:rsidRDefault="00A40C35" w:rsidP="00A40C35">
      <w:r>
        <w:rPr>
          <w:noProof/>
        </w:rPr>
        <w:drawing>
          <wp:anchor distT="0" distB="0" distL="114300" distR="114300" simplePos="0" relativeHeight="251660288" behindDoc="1" locked="0" layoutInCell="1" allowOverlap="1" wp14:anchorId="6DAFC2BE" wp14:editId="0ACEDB7A">
            <wp:simplePos x="0" y="0"/>
            <wp:positionH relativeFrom="column">
              <wp:posOffset>-102743</wp:posOffset>
            </wp:positionH>
            <wp:positionV relativeFrom="paragraph">
              <wp:posOffset>-310388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41" cy="1064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692E4" wp14:editId="28FDF7D1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Compte rendu Projet Annuel</w:t>
                            </w:r>
                          </w:p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692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9.1pt;margin-top:91.25pt;width:309.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DssQIAAKk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" filled="f" stroked="f">
                <v:textbox>
                  <w:txbxContent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Compte rendu Projet Annuel</w:t>
                      </w:r>
                    </w:p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8CF3D" wp14:editId="7CD3277B">
                <wp:simplePos x="0" y="0"/>
                <wp:positionH relativeFrom="column">
                  <wp:posOffset>621030</wp:posOffset>
                </wp:positionH>
                <wp:positionV relativeFrom="paragraph">
                  <wp:posOffset>2675255</wp:posOffset>
                </wp:positionV>
                <wp:extent cx="3414395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Prédiction de l’âge d’une personne</w:t>
                            </w:r>
                          </w:p>
                          <w:p w:rsidR="00A40C35" w:rsidRPr="00B87D29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CF3D" id="Zone de texte 4" o:spid="_x0000_s1027" type="#_x0000_t202" style="position:absolute;margin-left:48.9pt;margin-top:210.65pt;width:268.8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LysAIAAK8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" filled="f" stroked="f">
                <v:textbox>
                  <w:txbxContent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Prédiction de l’âge d’une personne</w:t>
                      </w:r>
                    </w:p>
                    <w:p w:rsidR="00A40C35" w:rsidRPr="00B87D29" w:rsidRDefault="00A40C35" w:rsidP="00A40C35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40C35" w:rsidRDefault="00A40C35">
      <w:pPr>
        <w:sectPr w:rsidR="00A40C35" w:rsidSect="00DE471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1" w:h="16817"/>
          <w:pgMar w:top="159" w:right="198" w:bottom="278" w:left="181" w:header="227" w:footer="284" w:gutter="0"/>
          <w:cols w:space="708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5FB4A4" wp14:editId="2AA1AB81">
                <wp:simplePos x="0" y="0"/>
                <wp:positionH relativeFrom="column">
                  <wp:posOffset>5314950</wp:posOffset>
                </wp:positionH>
                <wp:positionV relativeFrom="paragraph">
                  <wp:posOffset>9246235</wp:posOffset>
                </wp:positionV>
                <wp:extent cx="1762125" cy="1404620"/>
                <wp:effectExtent l="0" t="0" r="0" b="19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C35" w:rsidRPr="00D914ED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</w:pPr>
                            <w:r w:rsidRPr="00D914ED"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  <w:t>Antoine BOUDEVILLE</w:t>
                            </w:r>
                          </w:p>
                          <w:p w:rsidR="00A40C35" w:rsidRPr="00D914ED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</w:pPr>
                            <w:r w:rsidRPr="00D914ED"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  <w:t>Alexis LIBERGE</w:t>
                            </w:r>
                          </w:p>
                          <w:p w:rsidR="00A40C35" w:rsidRPr="00D914ED" w:rsidRDefault="00A40C35" w:rsidP="00A40C35">
                            <w:pPr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</w:pPr>
                            <w:r w:rsidRPr="00D914ED">
                              <w:rPr>
                                <w:rFonts w:ascii="Gill Sans MT" w:hAnsi="Gill Sans MT"/>
                                <w:color w:val="0070C0"/>
                                <w:szCs w:val="34"/>
                              </w:rPr>
                              <w:t>Nicolas ROCHE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FB4A4" id="_x0000_s1028" type="#_x0000_t202" style="position:absolute;margin-left:418.5pt;margin-top:728.05pt;width:13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" filled="f" stroked="f">
                <v:textbox style="mso-fit-shape-to-text:t">
                  <w:txbxContent>
                    <w:p w:rsidR="00A40C35" w:rsidRPr="00D914ED" w:rsidRDefault="00A40C35" w:rsidP="00A40C35">
                      <w:pPr>
                        <w:rPr>
                          <w:rFonts w:ascii="Gill Sans MT" w:hAnsi="Gill Sans MT"/>
                          <w:color w:val="0070C0"/>
                          <w:szCs w:val="34"/>
                        </w:rPr>
                      </w:pPr>
                      <w:r w:rsidRPr="00D914ED">
                        <w:rPr>
                          <w:rFonts w:ascii="Gill Sans MT" w:hAnsi="Gill Sans MT"/>
                          <w:color w:val="0070C0"/>
                          <w:szCs w:val="34"/>
                        </w:rPr>
                        <w:t>Antoine BOUDEVILLE</w:t>
                      </w:r>
                    </w:p>
                    <w:p w:rsidR="00A40C35" w:rsidRPr="00D914ED" w:rsidRDefault="00A40C35" w:rsidP="00A40C35">
                      <w:pPr>
                        <w:rPr>
                          <w:rFonts w:ascii="Gill Sans MT" w:hAnsi="Gill Sans MT"/>
                          <w:color w:val="0070C0"/>
                          <w:szCs w:val="34"/>
                        </w:rPr>
                      </w:pPr>
                      <w:r w:rsidRPr="00D914ED">
                        <w:rPr>
                          <w:rFonts w:ascii="Gill Sans MT" w:hAnsi="Gill Sans MT"/>
                          <w:color w:val="0070C0"/>
                          <w:szCs w:val="34"/>
                        </w:rPr>
                        <w:t>Alexis LIBERGE</w:t>
                      </w:r>
                    </w:p>
                    <w:p w:rsidR="00A40C35" w:rsidRPr="00D914ED" w:rsidRDefault="00A40C35" w:rsidP="00A40C35">
                      <w:pPr>
                        <w:rPr>
                          <w:rFonts w:ascii="Gill Sans MT" w:hAnsi="Gill Sans MT"/>
                          <w:color w:val="0070C0"/>
                          <w:szCs w:val="34"/>
                        </w:rPr>
                      </w:pPr>
                      <w:r w:rsidRPr="00D914ED">
                        <w:rPr>
                          <w:rFonts w:ascii="Gill Sans MT" w:hAnsi="Gill Sans MT"/>
                          <w:color w:val="0070C0"/>
                          <w:szCs w:val="34"/>
                        </w:rPr>
                        <w:t>Nicolas ROCHE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817941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6F16" w:rsidRDefault="00D86F16">
          <w:pPr>
            <w:pStyle w:val="En-ttedetabledesmatires"/>
          </w:pPr>
          <w:r>
            <w:t>Table des matières</w:t>
          </w:r>
        </w:p>
        <w:p w:rsidR="00624AFB" w:rsidRDefault="00D86F16">
          <w:pPr>
            <w:pStyle w:val="TM1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905" w:history="1">
            <w:r w:rsidR="00624AFB" w:rsidRPr="003732C7">
              <w:rPr>
                <w:rStyle w:val="Lienhypertexte"/>
                <w:noProof/>
              </w:rPr>
              <w:t>Présentation du projet</w:t>
            </w:r>
            <w:r w:rsidR="00624AFB">
              <w:rPr>
                <w:noProof/>
                <w:webHidden/>
              </w:rPr>
              <w:tab/>
            </w:r>
            <w:r w:rsidR="00624AFB">
              <w:rPr>
                <w:noProof/>
                <w:webHidden/>
              </w:rPr>
              <w:fldChar w:fldCharType="begin"/>
            </w:r>
            <w:r w:rsidR="00624AFB">
              <w:rPr>
                <w:noProof/>
                <w:webHidden/>
              </w:rPr>
              <w:instrText xml:space="preserve"> PAGEREF _Toc4172905 \h </w:instrText>
            </w:r>
            <w:r w:rsidR="00624AFB">
              <w:rPr>
                <w:noProof/>
                <w:webHidden/>
              </w:rPr>
            </w:r>
            <w:r w:rsidR="00624AFB">
              <w:rPr>
                <w:noProof/>
                <w:webHidden/>
              </w:rPr>
              <w:fldChar w:fldCharType="separate"/>
            </w:r>
            <w:r w:rsidR="00624AFB">
              <w:rPr>
                <w:noProof/>
                <w:webHidden/>
              </w:rPr>
              <w:t>3</w:t>
            </w:r>
            <w:r w:rsidR="00624AFB">
              <w:rPr>
                <w:noProof/>
                <w:webHidden/>
              </w:rPr>
              <w:fldChar w:fldCharType="end"/>
            </w:r>
          </w:hyperlink>
        </w:p>
        <w:p w:rsidR="00624AFB" w:rsidRDefault="00624AFB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06" w:history="1">
            <w:r w:rsidRPr="003732C7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FB" w:rsidRDefault="00624AFB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07" w:history="1">
            <w:r w:rsidRPr="003732C7">
              <w:rPr>
                <w:rStyle w:val="Lienhypertexte"/>
                <w:noProof/>
              </w:rPr>
              <w:t>Structure et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FB" w:rsidRDefault="00624AFB">
          <w:pPr>
            <w:pStyle w:val="TM1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08" w:history="1">
            <w:r w:rsidRPr="003732C7">
              <w:rPr>
                <w:rStyle w:val="Lienhypertexte"/>
                <w:noProof/>
              </w:rPr>
              <w:t>Constitution du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FB" w:rsidRDefault="00624AFB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09" w:history="1">
            <w:r w:rsidRPr="003732C7">
              <w:rPr>
                <w:rStyle w:val="Lienhypertexte"/>
                <w:noProof/>
              </w:rPr>
              <w:t>Recherche de dataset 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AFB" w:rsidRDefault="00624AFB">
          <w:pPr>
            <w:pStyle w:val="TM2"/>
            <w:tabs>
              <w:tab w:val="right" w:leader="dot" w:pos="9055"/>
            </w:tabs>
            <w:rPr>
              <w:noProof/>
              <w:sz w:val="22"/>
              <w:szCs w:val="22"/>
            </w:rPr>
          </w:pPr>
          <w:hyperlink w:anchor="_Toc4172910" w:history="1">
            <w:r w:rsidRPr="003732C7">
              <w:rPr>
                <w:rStyle w:val="Lienhypertexte"/>
                <w:noProof/>
              </w:rPr>
              <w:t>Enrichissement du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F16" w:rsidRDefault="00D86F16">
          <w:r>
            <w:rPr>
              <w:b/>
              <w:bCs/>
            </w:rPr>
            <w:fldChar w:fldCharType="end"/>
          </w:r>
        </w:p>
      </w:sdtContent>
    </w:sdt>
    <w:p w:rsidR="00D86F16" w:rsidRDefault="00D86F16">
      <w:r>
        <w:br w:type="page"/>
      </w:r>
    </w:p>
    <w:p w:rsidR="00A40C35" w:rsidRDefault="00D86F16" w:rsidP="00D86F16">
      <w:pPr>
        <w:pStyle w:val="Titre1"/>
      </w:pPr>
      <w:bookmarkStart w:id="0" w:name="_Toc4172905"/>
      <w:r>
        <w:lastRenderedPageBreak/>
        <w:t>Présentation du projet</w:t>
      </w:r>
      <w:bookmarkEnd w:id="0"/>
    </w:p>
    <w:p w:rsidR="00506ED4" w:rsidRDefault="00506ED4" w:rsidP="00D86F16">
      <w:pPr>
        <w:pStyle w:val="Titre2"/>
      </w:pPr>
    </w:p>
    <w:p w:rsidR="00D86F16" w:rsidRDefault="00D86F16" w:rsidP="00D86F16">
      <w:pPr>
        <w:pStyle w:val="Titre2"/>
      </w:pPr>
      <w:bookmarkStart w:id="1" w:name="_Toc4172906"/>
      <w:r>
        <w:t>Objectif</w:t>
      </w:r>
      <w:r w:rsidR="00486FE2">
        <w:t>s</w:t>
      </w:r>
      <w:bookmarkEnd w:id="1"/>
    </w:p>
    <w:p w:rsidR="00B53D49" w:rsidRDefault="00B53D49" w:rsidP="00B53D49"/>
    <w:p w:rsidR="00B53D49" w:rsidRDefault="00B53D49" w:rsidP="00B53D49">
      <w:r>
        <w:t xml:space="preserve">L’objectif de ce projet est de créer  une application web permettant </w:t>
      </w:r>
      <w:r w:rsidRPr="00B53D49">
        <w:t>de prédire l'âge d'une personne à partir d'une photo de son visage</w:t>
      </w:r>
      <w:r>
        <w:t>.</w:t>
      </w:r>
    </w:p>
    <w:p w:rsidR="00624AFB" w:rsidRDefault="00624AFB" w:rsidP="00B53D49">
      <w:r>
        <w:t xml:space="preserve">Les étapes de ce projet sont : la constitution d’un dataset, l’implémentation des </w:t>
      </w:r>
      <w:r>
        <w:t>différents</w:t>
      </w:r>
      <w:r>
        <w:t xml:space="preserve"> algorithmes de machine learning, la mise en place de ces même algorithmes avec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</w:t>
      </w:r>
      <w:r w:rsidR="00EE7B6E">
        <w:t xml:space="preserve">afin de comparer les résultats </w:t>
      </w:r>
      <w:r>
        <w:t xml:space="preserve">et la mise en place </w:t>
      </w:r>
      <w:r w:rsidR="00E44D9F">
        <w:t xml:space="preserve">d’une API et </w:t>
      </w:r>
      <w:r>
        <w:t>d’un site web permettant l’utilisation de cette application.</w:t>
      </w:r>
    </w:p>
    <w:p w:rsidR="00B53D49" w:rsidRDefault="00B53D49" w:rsidP="00B53D49"/>
    <w:p w:rsidR="00B53D49" w:rsidRPr="00B53D49" w:rsidRDefault="00B53D49" w:rsidP="00B53D49"/>
    <w:p w:rsidR="00D86F16" w:rsidRDefault="00D86F16" w:rsidP="00D86F16">
      <w:pPr>
        <w:pStyle w:val="Titre2"/>
      </w:pPr>
      <w:bookmarkStart w:id="2" w:name="_Toc4172907"/>
      <w:r>
        <w:t>Structure</w:t>
      </w:r>
      <w:r w:rsidR="00506ED4">
        <w:t xml:space="preserve"> et technologies</w:t>
      </w:r>
      <w:bookmarkEnd w:id="2"/>
    </w:p>
    <w:p w:rsidR="00506ED4" w:rsidRDefault="00506ED4" w:rsidP="00506ED4"/>
    <w:p w:rsidR="00EE7B6E" w:rsidRDefault="00506ED4" w:rsidP="00624AFB">
      <w:r>
        <w:t>Cette application est divisée e</w:t>
      </w:r>
      <w:r w:rsidR="00AF4238">
        <w:t>n plusieurs partie</w:t>
      </w:r>
      <w:r w:rsidR="00624AFB">
        <w:t>s</w:t>
      </w:r>
      <w:r w:rsidR="00AF4238">
        <w:t xml:space="preserve"> </w:t>
      </w:r>
      <w:r w:rsidR="00624AFB">
        <w:t xml:space="preserve">avec des technologies différentes. Toutes les </w:t>
      </w:r>
      <w:r w:rsidR="00624AFB">
        <w:t xml:space="preserve">algorithmes </w:t>
      </w:r>
      <w:r w:rsidR="00EE7B6E">
        <w:t xml:space="preserve">de machine learning sont implémentés </w:t>
      </w:r>
      <w:r w:rsidR="00624AFB">
        <w:t>en C/C++</w:t>
      </w:r>
      <w:r w:rsidR="00EE7B6E">
        <w:t xml:space="preserve">.  Le </w:t>
      </w:r>
      <w:proofErr w:type="spellStart"/>
      <w:r w:rsidR="00EE7B6E">
        <w:t>framework</w:t>
      </w:r>
      <w:proofErr w:type="spellEnd"/>
      <w:r w:rsidR="00EE7B6E">
        <w:t xml:space="preserve"> </w:t>
      </w:r>
      <w:proofErr w:type="spellStart"/>
      <w:r w:rsidR="00EE7B6E">
        <w:t>Tensorflow</w:t>
      </w:r>
      <w:proofErr w:type="spellEnd"/>
      <w:r w:rsidR="00EE7B6E">
        <w:t xml:space="preserve"> est utilisé avec Python.</w:t>
      </w:r>
      <w:r w:rsidR="00E44D9F">
        <w:t xml:space="preserve"> L’API est implémentée en Python aussi avec le </w:t>
      </w:r>
      <w:proofErr w:type="spellStart"/>
      <w:r w:rsidR="00E44D9F">
        <w:t>framework</w:t>
      </w:r>
      <w:proofErr w:type="spellEnd"/>
      <w:r w:rsidR="00E44D9F">
        <w:t xml:space="preserve"> F</w:t>
      </w:r>
      <w:r w:rsidR="00E44D9F" w:rsidRPr="00E44D9F">
        <w:t>lask</w:t>
      </w:r>
      <w:r w:rsidR="00E44D9F">
        <w:t xml:space="preserve">. </w:t>
      </w:r>
      <w:r w:rsidR="00EE7B6E">
        <w:t>Le site web est développé</w:t>
      </w:r>
      <w:r w:rsidR="00E44D9F">
        <w:t xml:space="preserve"> lui</w:t>
      </w:r>
      <w:r w:rsidR="00EE7B6E">
        <w:t xml:space="preserve"> en PHP/Javascript avec le </w:t>
      </w:r>
      <w:proofErr w:type="spellStart"/>
      <w:r w:rsidR="00EE7B6E">
        <w:t>framework</w:t>
      </w:r>
      <w:proofErr w:type="spellEnd"/>
      <w:r w:rsidR="00EE7B6E">
        <w:t xml:space="preserve"> </w:t>
      </w:r>
      <w:proofErr w:type="spellStart"/>
      <w:r w:rsidR="00EE7B6E">
        <w:t>Materialize</w:t>
      </w:r>
      <w:proofErr w:type="spellEnd"/>
      <w:r w:rsidR="00EE7B6E">
        <w:t xml:space="preserve"> (</w:t>
      </w:r>
      <w:proofErr w:type="spellStart"/>
      <w:r w:rsidR="00EE7B6E">
        <w:t>front-end</w:t>
      </w:r>
      <w:proofErr w:type="spellEnd"/>
      <w:r w:rsidR="00EE7B6E">
        <w:t>).</w:t>
      </w:r>
      <w:r w:rsidR="00E44D9F">
        <w:t xml:space="preserve"> Enfin une </w:t>
      </w:r>
      <w:r w:rsidR="00EE7B6E">
        <w:t>application qui permet de retoucher les photos</w:t>
      </w:r>
      <w:r w:rsidR="00E44D9F">
        <w:t xml:space="preserve"> du dataset codé en C#.</w:t>
      </w:r>
    </w:p>
    <w:p w:rsidR="009B2C99" w:rsidRDefault="009B2C99" w:rsidP="00624AFB"/>
    <w:p w:rsidR="009B2C99" w:rsidRPr="00506ED4" w:rsidRDefault="009B2C99" w:rsidP="00624AFB">
      <w:r>
        <w:t xml:space="preserve">Le dataset, le site web et l’API sont hébergés </w:t>
      </w:r>
      <w:bookmarkStart w:id="3" w:name="_GoBack"/>
      <w:bookmarkEnd w:id="3"/>
      <w:r>
        <w:t>sur un NAS.</w:t>
      </w:r>
    </w:p>
    <w:p w:rsidR="00506ED4" w:rsidRPr="00506ED4" w:rsidRDefault="00506ED4" w:rsidP="00506ED4"/>
    <w:p w:rsidR="00D86F16" w:rsidRPr="00D86F16" w:rsidRDefault="00D86F16" w:rsidP="00D86F16">
      <w:pPr>
        <w:pStyle w:val="Titre2"/>
      </w:pPr>
    </w:p>
    <w:p w:rsidR="00B53D49" w:rsidRDefault="00B53D49">
      <w:r>
        <w:br w:type="page"/>
      </w:r>
    </w:p>
    <w:p w:rsidR="00D86F16" w:rsidRDefault="00D86F16" w:rsidP="00D86F16">
      <w:pPr>
        <w:pStyle w:val="Titre1"/>
      </w:pPr>
      <w:bookmarkStart w:id="4" w:name="_Toc4172908"/>
      <w:r>
        <w:lastRenderedPageBreak/>
        <w:t>Constitution du dataset</w:t>
      </w:r>
      <w:bookmarkEnd w:id="4"/>
    </w:p>
    <w:p w:rsidR="00D86F16" w:rsidRDefault="00D86F16" w:rsidP="00D86F16">
      <w:pPr>
        <w:pStyle w:val="Titre2"/>
      </w:pPr>
      <w:bookmarkStart w:id="5" w:name="_Toc4172909"/>
      <w:r>
        <w:t>Recherche de dataset existant</w:t>
      </w:r>
      <w:bookmarkEnd w:id="5"/>
    </w:p>
    <w:p w:rsidR="005576C9" w:rsidRDefault="005576C9" w:rsidP="005576C9">
      <w:pPr>
        <w:pStyle w:val="Titre2"/>
      </w:pPr>
      <w:bookmarkStart w:id="6" w:name="_Toc4172910"/>
      <w:r>
        <w:t>Enrichissement du dataset</w:t>
      </w:r>
      <w:bookmarkEnd w:id="6"/>
    </w:p>
    <w:p w:rsidR="00D86F16" w:rsidRDefault="00D86F16" w:rsidP="00D86F16"/>
    <w:p w:rsidR="00D86F16" w:rsidRPr="00D86F16" w:rsidRDefault="00D86F16" w:rsidP="00D86F16"/>
    <w:sectPr w:rsidR="00D86F16" w:rsidRPr="00D86F16" w:rsidSect="00A40C35">
      <w:pgSz w:w="11901" w:h="16817"/>
      <w:pgMar w:top="1418" w:right="1418" w:bottom="1418" w:left="1418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371" w:rsidRDefault="00A20371" w:rsidP="006651C9">
      <w:r>
        <w:separator/>
      </w:r>
    </w:p>
  </w:endnote>
  <w:endnote w:type="continuationSeparator" w:id="0">
    <w:p w:rsidR="00A20371" w:rsidRDefault="00A20371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371" w:rsidRDefault="00A20371" w:rsidP="006651C9">
      <w:r>
        <w:separator/>
      </w:r>
    </w:p>
  </w:footnote>
  <w:footnote w:type="continuationSeparator" w:id="0">
    <w:p w:rsidR="00A20371" w:rsidRDefault="00A20371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B23" w:rsidRDefault="00A57B2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0C35"/>
    <w:rsid w:val="000326C5"/>
    <w:rsid w:val="000861DC"/>
    <w:rsid w:val="00154F18"/>
    <w:rsid w:val="001730CA"/>
    <w:rsid w:val="001A02BE"/>
    <w:rsid w:val="001B02C9"/>
    <w:rsid w:val="00202362"/>
    <w:rsid w:val="002534DD"/>
    <w:rsid w:val="00255463"/>
    <w:rsid w:val="002A724D"/>
    <w:rsid w:val="002F4FD5"/>
    <w:rsid w:val="00364ADF"/>
    <w:rsid w:val="003874D9"/>
    <w:rsid w:val="003B5121"/>
    <w:rsid w:val="00463096"/>
    <w:rsid w:val="00463284"/>
    <w:rsid w:val="00472FC1"/>
    <w:rsid w:val="00486FE2"/>
    <w:rsid w:val="004A6277"/>
    <w:rsid w:val="00506ED4"/>
    <w:rsid w:val="00515EF9"/>
    <w:rsid w:val="00526DD1"/>
    <w:rsid w:val="00552A23"/>
    <w:rsid w:val="005576C9"/>
    <w:rsid w:val="0058332A"/>
    <w:rsid w:val="00624AFB"/>
    <w:rsid w:val="006651C9"/>
    <w:rsid w:val="006B445E"/>
    <w:rsid w:val="007113F3"/>
    <w:rsid w:val="00726528"/>
    <w:rsid w:val="007975A2"/>
    <w:rsid w:val="00807216"/>
    <w:rsid w:val="0087101A"/>
    <w:rsid w:val="008915FD"/>
    <w:rsid w:val="00895C53"/>
    <w:rsid w:val="00901EB1"/>
    <w:rsid w:val="00907377"/>
    <w:rsid w:val="009561F1"/>
    <w:rsid w:val="009847C4"/>
    <w:rsid w:val="009A6D3D"/>
    <w:rsid w:val="009B2C99"/>
    <w:rsid w:val="00A20371"/>
    <w:rsid w:val="00A40C35"/>
    <w:rsid w:val="00A57B23"/>
    <w:rsid w:val="00AA04D5"/>
    <w:rsid w:val="00AC0341"/>
    <w:rsid w:val="00AF4238"/>
    <w:rsid w:val="00AF7742"/>
    <w:rsid w:val="00B3766B"/>
    <w:rsid w:val="00B53D49"/>
    <w:rsid w:val="00B859F6"/>
    <w:rsid w:val="00B87D29"/>
    <w:rsid w:val="00B95C66"/>
    <w:rsid w:val="00BD6711"/>
    <w:rsid w:val="00BF0E26"/>
    <w:rsid w:val="00C57FC3"/>
    <w:rsid w:val="00D33D2A"/>
    <w:rsid w:val="00D86F16"/>
    <w:rsid w:val="00D86F3D"/>
    <w:rsid w:val="00D90008"/>
    <w:rsid w:val="00D97D16"/>
    <w:rsid w:val="00DE4713"/>
    <w:rsid w:val="00E44D9F"/>
    <w:rsid w:val="00E5405E"/>
    <w:rsid w:val="00EE7B6E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1AC5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6F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6F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D86F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6F16"/>
    <w:pPr>
      <w:spacing w:line="259" w:lineRule="auto"/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D86F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895C5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95C53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95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et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600E91-F746-4923-B779-A737F20C7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4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2019-03-22T10:13:00Z</dcterms:created>
  <dcterms:modified xsi:type="dcterms:W3CDTF">2019-03-22T18:09:00Z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